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3007D">
        <w:rPr>
          <w:rFonts w:ascii="Times New Roman" w:hAnsi="Times New Roman"/>
          <w:sz w:val="28"/>
          <w:szCs w:val="28"/>
        </w:rPr>
        <w:t xml:space="preserve">Что Декарт </w:t>
      </w:r>
      <w:r>
        <w:rPr>
          <w:rFonts w:ascii="Times New Roman" w:hAnsi="Times New Roman"/>
          <w:sz w:val="28"/>
          <w:szCs w:val="28"/>
        </w:rPr>
        <w:t xml:space="preserve">говорит о науках и философии? </w:t>
      </w:r>
    </w:p>
    <w:p w:rsidR="00775134" w:rsidRDefault="00775134" w:rsidP="005671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Каковы недостатки логики, геометрии и алгебры? </w:t>
      </w:r>
    </w:p>
    <w:p w:rsidR="00775134" w:rsidRPr="0056716C" w:rsidRDefault="00775134" w:rsidP="005671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6716C">
        <w:rPr>
          <w:rFonts w:ascii="Times New Roman" w:hAnsi="Times New Roman"/>
          <w:sz w:val="28"/>
          <w:szCs w:val="28"/>
        </w:rPr>
        <w:t xml:space="preserve">Какие правила логики принимает Декарт для своего метода? 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Декарт применяет свой метод к геометрии и алгебре?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правила морали составил Декарт? 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Каков первый и главный принцип философии Декарта? 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Я? 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Декарт доказывает бытие Бога? Почему Бог – совершенное существо? 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Почему трудно познать Бога и уразуметь, что такое душа? 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6716C">
        <w:rPr>
          <w:rFonts w:ascii="Times New Roman" w:hAnsi="Times New Roman"/>
          <w:sz w:val="28"/>
          <w:szCs w:val="28"/>
        </w:rPr>
        <w:t xml:space="preserve"> Откуда происходят представления, заключающие в себе ложь? </w:t>
      </w:r>
    </w:p>
    <w:p w:rsidR="00775134" w:rsidRPr="0056716C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6716C">
        <w:rPr>
          <w:rFonts w:ascii="Times New Roman" w:hAnsi="Times New Roman"/>
          <w:sz w:val="28"/>
          <w:szCs w:val="28"/>
        </w:rPr>
        <w:t xml:space="preserve">Какова разница между человеком и животным? </w:t>
      </w:r>
    </w:p>
    <w:p w:rsidR="00775134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671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Какую природу имеет разумная душа? </w:t>
      </w:r>
    </w:p>
    <w:p w:rsidR="00775134" w:rsidRPr="0033007D" w:rsidRDefault="00775134" w:rsidP="000C466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Каково значение опытов? </w:t>
      </w:r>
    </w:p>
    <w:p w:rsidR="00775134" w:rsidRDefault="00775134"/>
    <w:p w:rsidR="00775134" w:rsidRDefault="00775134" w:rsidP="00C538C0">
      <w:pPr>
        <w:rPr>
          <w:rFonts w:ascii="Times New Roman" w:hAnsi="Times New Roman"/>
          <w:sz w:val="24"/>
          <w:szCs w:val="24"/>
        </w:rPr>
      </w:pPr>
      <w:r w:rsidRPr="00650403">
        <w:rPr>
          <w:rFonts w:ascii="Times New Roman" w:hAnsi="Times New Roman"/>
          <w:sz w:val="24"/>
          <w:szCs w:val="24"/>
        </w:rPr>
        <w:t>Термины, которые необходимо знать/владеть к семинару по Декарту (в списке литературы в программе по философии есть философский словарь, где можно посмотреть определения):</w:t>
      </w:r>
    </w:p>
    <w:p w:rsidR="00775134" w:rsidRDefault="00775134" w:rsidP="00C538C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ДЕДУКЦИЯ (от лат. </w:t>
      </w:r>
      <w:r>
        <w:rPr>
          <w:lang w:val="en-US"/>
        </w:rPr>
        <w:t>deductio</w:t>
      </w:r>
      <w:r>
        <w:rPr>
          <w:rFonts w:ascii="Times New Roman" w:hAnsi="Times New Roman"/>
        </w:rPr>
        <w:t xml:space="preserve"> – выведение)</w:t>
      </w:r>
    </w:p>
    <w:p w:rsidR="00775134" w:rsidRDefault="00775134" w:rsidP="00C538C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ИНДУКЦИЯ (от лат. </w:t>
      </w:r>
      <w:r>
        <w:rPr>
          <w:lang w:val="en-US"/>
        </w:rPr>
        <w:t>inductio</w:t>
      </w:r>
      <w:r>
        <w:rPr>
          <w:rFonts w:ascii="Times New Roman" w:hAnsi="Times New Roman"/>
        </w:rPr>
        <w:t xml:space="preserve"> – наведение)</w:t>
      </w:r>
    </w:p>
    <w:p w:rsidR="00775134" w:rsidRDefault="00775134" w:rsidP="008915A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Рационализм</w:t>
      </w:r>
    </w:p>
    <w:p w:rsidR="00775134" w:rsidRDefault="00775134" w:rsidP="008915A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Эмпиризм</w:t>
      </w:r>
    </w:p>
    <w:p w:rsidR="00775134" w:rsidRDefault="00775134" w:rsidP="008915A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Монизм</w:t>
      </w:r>
    </w:p>
    <w:p w:rsidR="00775134" w:rsidRDefault="00775134" w:rsidP="008915A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Модусы </w:t>
      </w:r>
    </w:p>
    <w:p w:rsidR="00775134" w:rsidRDefault="00775134" w:rsidP="008915A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Монада (Лейбниц)</w:t>
      </w:r>
    </w:p>
    <w:p w:rsidR="00775134" w:rsidRPr="00586EB5" w:rsidRDefault="00775134" w:rsidP="008915A7">
      <w:pPr>
        <w:spacing w:line="240" w:lineRule="auto"/>
        <w:rPr>
          <w:rFonts w:ascii="Times New Roman" w:hAnsi="Times New Roman"/>
        </w:rPr>
      </w:pPr>
    </w:p>
    <w:p w:rsidR="00775134" w:rsidRDefault="00775134" w:rsidP="008915A7">
      <w:pPr>
        <w:spacing w:line="240" w:lineRule="auto"/>
      </w:pPr>
    </w:p>
    <w:p w:rsidR="00775134" w:rsidRDefault="00775134"/>
    <w:sectPr w:rsidR="00775134" w:rsidSect="00B3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331"/>
    <w:multiLevelType w:val="hybridMultilevel"/>
    <w:tmpl w:val="F390A1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4661"/>
    <w:rsid w:val="000C4661"/>
    <w:rsid w:val="000D1728"/>
    <w:rsid w:val="001A54BB"/>
    <w:rsid w:val="0033007D"/>
    <w:rsid w:val="00351EF9"/>
    <w:rsid w:val="00474182"/>
    <w:rsid w:val="0056716C"/>
    <w:rsid w:val="0056752C"/>
    <w:rsid w:val="005716B7"/>
    <w:rsid w:val="00586EB5"/>
    <w:rsid w:val="0061041C"/>
    <w:rsid w:val="00650403"/>
    <w:rsid w:val="007440BD"/>
    <w:rsid w:val="00775134"/>
    <w:rsid w:val="007A264F"/>
    <w:rsid w:val="0088226E"/>
    <w:rsid w:val="008915A7"/>
    <w:rsid w:val="008F729F"/>
    <w:rsid w:val="0099198E"/>
    <w:rsid w:val="00A6317D"/>
    <w:rsid w:val="00B34A24"/>
    <w:rsid w:val="00BA24F6"/>
    <w:rsid w:val="00C538C0"/>
    <w:rsid w:val="00FB6BA8"/>
    <w:rsid w:val="00FF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A2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C4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1</Pages>
  <Words>135</Words>
  <Characters>774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Анна</dc:creator>
  <cp:keywords/>
  <dc:description/>
  <cp:lastModifiedBy>Кира</cp:lastModifiedBy>
  <cp:revision>11</cp:revision>
  <dcterms:created xsi:type="dcterms:W3CDTF">2014-02-28T15:03:00Z</dcterms:created>
  <dcterms:modified xsi:type="dcterms:W3CDTF">2014-04-07T18:34:00Z</dcterms:modified>
</cp:coreProperties>
</file>